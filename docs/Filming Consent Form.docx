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610" w14:textId="77777777" w:rsidR="0024243D" w:rsidRDefault="003901D8" w:rsidP="00FD3B16">
      <w:pPr>
        <w:pStyle w:val="Textkrp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Einverständniserklärung 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14:paraId="7CAFA872" w14:textId="77777777" w:rsidR="00FD3B16" w:rsidRPr="00FD3B16" w:rsidRDefault="0024243D" w:rsidP="00FD3B16">
      <w:pPr>
        <w:pStyle w:val="Textkrp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Film </w:t>
      </w:r>
      <w:r w:rsidR="003901D8" w:rsidRPr="0024243D">
        <w:rPr>
          <w:rFonts w:asciiTheme="minorHAnsi" w:hAnsiTheme="minorHAnsi" w:cstheme="minorHAnsi"/>
          <w:b/>
          <w:sz w:val="22"/>
          <w:szCs w:val="22"/>
          <w:highlight w:val="yellow"/>
        </w:rPr>
        <w:t>«</w:t>
      </w:r>
      <w:r w:rsidR="005E59CF">
        <w:rPr>
          <w:rFonts w:asciiTheme="minorHAnsi" w:hAnsiTheme="minorHAnsi" w:cstheme="minorHAnsi"/>
          <w:b/>
          <w:sz w:val="22"/>
          <w:szCs w:val="22"/>
          <w:highlight w:val="yellow"/>
        </w:rPr>
        <w:t>Name des Films</w:t>
      </w:r>
      <w:r w:rsidR="003901D8" w:rsidRPr="0024243D">
        <w:rPr>
          <w:rFonts w:asciiTheme="minorHAnsi" w:hAnsiTheme="minorHAnsi" w:cstheme="minorHAnsi"/>
          <w:b/>
          <w:sz w:val="22"/>
          <w:szCs w:val="22"/>
          <w:highlight w:val="yellow"/>
        </w:rPr>
        <w:t>»</w:t>
      </w:r>
      <w:r w:rsidR="003901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59CF">
        <w:rPr>
          <w:rFonts w:asciiTheme="minorHAnsi" w:hAnsiTheme="minorHAnsi" w:cstheme="minorHAnsi"/>
          <w:b/>
          <w:sz w:val="22"/>
          <w:szCs w:val="22"/>
        </w:rPr>
        <w:t>(erarbeitet im Rahmen der Bachelor-Arbeit)</w:t>
      </w:r>
    </w:p>
    <w:p w14:paraId="79DE05F0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</w:p>
    <w:p w14:paraId="5596B103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Veröffentlichung</w:t>
      </w:r>
    </w:p>
    <w:p w14:paraId="0FC30F51" w14:textId="77777777" w:rsidR="00874D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Mit dieser Einwilligung erklärt sich die </w:t>
      </w:r>
      <w:r w:rsidR="00B12F3D">
        <w:rPr>
          <w:rFonts w:asciiTheme="minorHAnsi" w:hAnsiTheme="minorHAnsi" w:cstheme="minorHAnsi"/>
          <w:sz w:val="19"/>
          <w:szCs w:val="19"/>
        </w:rPr>
        <w:t xml:space="preserve">aufgeführte Person </w:t>
      </w:r>
      <w:r w:rsidRPr="00FD3B16">
        <w:rPr>
          <w:rFonts w:asciiTheme="minorHAnsi" w:hAnsiTheme="minorHAnsi" w:cstheme="minorHAnsi"/>
          <w:sz w:val="19"/>
          <w:szCs w:val="19"/>
        </w:rPr>
        <w:t xml:space="preserve">mit der Veröffentlichung und Verwendung </w:t>
      </w:r>
      <w:r w:rsidR="00152765">
        <w:rPr>
          <w:rFonts w:asciiTheme="minorHAnsi" w:hAnsiTheme="minorHAnsi" w:cstheme="minorHAnsi"/>
          <w:sz w:val="19"/>
          <w:szCs w:val="19"/>
        </w:rPr>
        <w:t>des Filmmaterials</w:t>
      </w:r>
      <w:r w:rsidRPr="00FD3B16">
        <w:rPr>
          <w:rFonts w:asciiTheme="minorHAnsi" w:hAnsiTheme="minorHAnsi" w:cstheme="minorHAnsi"/>
          <w:sz w:val="19"/>
          <w:szCs w:val="19"/>
        </w:rPr>
        <w:t xml:space="preserve"> durch </w:t>
      </w:r>
      <w:r w:rsidR="005E59CF">
        <w:rPr>
          <w:rFonts w:asciiTheme="minorHAnsi" w:hAnsiTheme="minorHAnsi" w:cstheme="minorHAnsi"/>
          <w:sz w:val="19"/>
          <w:szCs w:val="19"/>
        </w:rPr>
        <w:t xml:space="preserve">die Abteilungen Informatik und Medizininformatik </w:t>
      </w:r>
      <w:r w:rsidRPr="00FD3B16">
        <w:rPr>
          <w:rFonts w:asciiTheme="minorHAnsi" w:hAnsiTheme="minorHAnsi" w:cstheme="minorHAnsi"/>
          <w:sz w:val="19"/>
          <w:szCs w:val="19"/>
        </w:rPr>
        <w:t xml:space="preserve">einverstanden. </w:t>
      </w:r>
    </w:p>
    <w:p w14:paraId="6BF7895F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Zweck</w:t>
      </w:r>
    </w:p>
    <w:p w14:paraId="125DF02F" w14:textId="2340B004" w:rsidR="0024243D" w:rsidRDefault="00152765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Die Aufnahmen werden </w:t>
      </w:r>
      <w:r w:rsidR="00F630AC">
        <w:rPr>
          <w:rFonts w:asciiTheme="minorHAnsi" w:hAnsiTheme="minorHAnsi" w:cstheme="minorHAnsi"/>
          <w:sz w:val="19"/>
          <w:szCs w:val="19"/>
        </w:rPr>
        <w:t>für Werbung</w:t>
      </w:r>
      <w:r w:rsidR="00D266D9">
        <w:rPr>
          <w:rFonts w:asciiTheme="minorHAnsi" w:hAnsiTheme="minorHAnsi" w:cstheme="minorHAnsi"/>
          <w:sz w:val="19"/>
          <w:szCs w:val="19"/>
        </w:rPr>
        <w:t xml:space="preserve"> und </w:t>
      </w:r>
      <w:r w:rsidR="005E59CF">
        <w:rPr>
          <w:rFonts w:asciiTheme="minorHAnsi" w:hAnsiTheme="minorHAnsi" w:cstheme="minorHAnsi"/>
          <w:sz w:val="19"/>
          <w:szCs w:val="19"/>
        </w:rPr>
        <w:t>W</w:t>
      </w:r>
      <w:r w:rsidR="00D266D9">
        <w:rPr>
          <w:rFonts w:asciiTheme="minorHAnsi" w:hAnsiTheme="minorHAnsi" w:cstheme="minorHAnsi"/>
          <w:sz w:val="19"/>
          <w:szCs w:val="19"/>
        </w:rPr>
        <w:t xml:space="preserve">erbeveranstaltungen </w:t>
      </w:r>
      <w:r w:rsidR="005E59CF">
        <w:rPr>
          <w:rFonts w:asciiTheme="minorHAnsi" w:hAnsiTheme="minorHAnsi" w:cstheme="minorHAnsi"/>
          <w:sz w:val="19"/>
          <w:szCs w:val="19"/>
        </w:rPr>
        <w:t>der Abteilungen Informatik und Medizininformatik eingesetzt.</w:t>
      </w:r>
    </w:p>
    <w:p w14:paraId="38D3F97E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Wir machen Sie in dieser Hinsicht darauf aufmerksam, dass Bilder</w:t>
      </w:r>
      <w:r w:rsidR="00152765">
        <w:rPr>
          <w:rFonts w:asciiTheme="minorHAnsi" w:hAnsiTheme="minorHAnsi" w:cstheme="minorHAnsi"/>
          <w:sz w:val="19"/>
          <w:szCs w:val="19"/>
        </w:rPr>
        <w:t>/Filme</w:t>
      </w:r>
      <w:r w:rsidRPr="00FD3B16">
        <w:rPr>
          <w:rFonts w:asciiTheme="minorHAnsi" w:hAnsiTheme="minorHAnsi" w:cstheme="minorHAnsi"/>
          <w:sz w:val="19"/>
          <w:szCs w:val="19"/>
        </w:rPr>
        <w:t>, die im Internet veröffentlicht werden, jederzeit weltweit zugänglich sind und heruntergeladen werden können. Es ist dabei nie vollständig auszuschliessen, dass die Bilder zufällig oder absichtlich verändert werden.</w:t>
      </w:r>
    </w:p>
    <w:p w14:paraId="37171604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Personendaten</w:t>
      </w:r>
    </w:p>
    <w:p w14:paraId="0BB4569F" w14:textId="77777777" w:rsidR="00FD3B16" w:rsidRPr="00FD3B16" w:rsidRDefault="00FD3B16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Vorname, Name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206BC9F6" w14:textId="2C5E69E8" w:rsidR="00FD3B16" w:rsidRPr="00FD3B16" w:rsidRDefault="00A06DFA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Departement/Fachbereich</w:t>
      </w:r>
      <w:r w:rsidR="00FD3B16" w:rsidRPr="00FD3B16"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>BFH-TI Informatik oder Medizininformatik (unzutreffendes löschen)</w:t>
      </w:r>
    </w:p>
    <w:p w14:paraId="622F9EAF" w14:textId="77777777" w:rsidR="00FD3B16" w:rsidRPr="00FD3B16" w:rsidRDefault="00FD3B16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Adresse (privat)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57E781E1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Einwilligung</w:t>
      </w:r>
    </w:p>
    <w:p w14:paraId="676E7A90" w14:textId="0CB3C54C" w:rsid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Ich erkläre mich mit der Veröffentlichung </w:t>
      </w:r>
      <w:r w:rsidR="003901D8">
        <w:rPr>
          <w:rFonts w:asciiTheme="minorHAnsi" w:hAnsiTheme="minorHAnsi" w:cstheme="minorHAnsi"/>
          <w:sz w:val="19"/>
          <w:szCs w:val="19"/>
        </w:rPr>
        <w:t>des Filmmaterials</w:t>
      </w:r>
      <w:r w:rsidR="008A6895">
        <w:rPr>
          <w:rFonts w:asciiTheme="minorHAnsi" w:hAnsiTheme="minorHAnsi" w:cstheme="minorHAnsi"/>
          <w:sz w:val="19"/>
          <w:szCs w:val="19"/>
        </w:rPr>
        <w:t xml:space="preserve"> </w:t>
      </w:r>
      <w:r w:rsidRPr="00FD3B16">
        <w:rPr>
          <w:rFonts w:asciiTheme="minorHAnsi" w:hAnsiTheme="minorHAnsi" w:cstheme="minorHAnsi"/>
          <w:sz w:val="19"/>
          <w:szCs w:val="19"/>
        </w:rPr>
        <w:t xml:space="preserve">zu den erwähnten Zwecken einverstanden. Mir steht keine finanzielle oder materielle Entschädigung zu. </w:t>
      </w:r>
    </w:p>
    <w:p w14:paraId="67A4BEB6" w14:textId="59226E05" w:rsidR="000946E3" w:rsidRPr="00385B41" w:rsidRDefault="000946E3" w:rsidP="00FD3B16">
      <w:pPr>
        <w:pStyle w:val="Textkrper"/>
        <w:rPr>
          <w:rFonts w:asciiTheme="minorHAnsi" w:hAnsiTheme="minorHAnsi" w:cstheme="minorHAnsi"/>
          <w:color w:val="FF0000"/>
          <w:sz w:val="19"/>
          <w:szCs w:val="19"/>
        </w:rPr>
      </w:pP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Ich </w:t>
      </w:r>
      <w:r w:rsidR="00DD20F8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erkläre weiter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, dass ich</w:t>
      </w:r>
      <w:r w:rsidR="006F5E95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im Filmmaterial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keine Urheberrechte Dritter verletzt habe.</w:t>
      </w:r>
    </w:p>
    <w:p w14:paraId="1460E0C0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</w:p>
    <w:p w14:paraId="639AD195" w14:textId="77777777" w:rsidR="00FD3B16" w:rsidRPr="00FD3B16" w:rsidRDefault="00FD3B16" w:rsidP="00FD3B16">
      <w:pPr>
        <w:pStyle w:val="Textkrper"/>
        <w:tabs>
          <w:tab w:val="left" w:pos="2520"/>
        </w:tabs>
        <w:spacing w:after="320"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Ort, Datum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456724EF" w14:textId="77777777" w:rsidR="00982DD5" w:rsidRPr="00152765" w:rsidRDefault="00FD3B16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Unterschrift</w:t>
      </w:r>
      <w:r w:rsidRPr="00152765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……………………………………………………………………………………….</w:t>
      </w:r>
      <w:r w:rsidRPr="00152765">
        <w:rPr>
          <w:rFonts w:asciiTheme="minorHAnsi" w:hAnsiTheme="minorHAnsi" w:cstheme="minorHAnsi"/>
          <w:sz w:val="19"/>
          <w:szCs w:val="19"/>
        </w:rPr>
        <w:tab/>
      </w:r>
    </w:p>
    <w:p w14:paraId="2100BC91" w14:textId="77777777" w:rsidR="00152765" w:rsidRPr="00152765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p w14:paraId="344ED50D" w14:textId="77777777" w:rsidR="00152765" w:rsidRPr="00FD3B16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sectPr w:rsidR="00152765" w:rsidRPr="00FD3B16" w:rsidSect="00275B3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8C96" w14:textId="77777777" w:rsidR="00F35E5C" w:rsidRDefault="00F35E5C" w:rsidP="006312E0">
      <w:pPr>
        <w:spacing w:line="240" w:lineRule="auto"/>
      </w:pPr>
      <w:r>
        <w:separator/>
      </w:r>
    </w:p>
  </w:endnote>
  <w:endnote w:type="continuationSeparator" w:id="0">
    <w:p w14:paraId="4A7B4D5A" w14:textId="77777777" w:rsidR="00F35E5C" w:rsidRDefault="00F35E5C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 LT 65 Medium"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DAD" w14:textId="77777777" w:rsidR="0044570D" w:rsidRPr="00E54F27" w:rsidRDefault="00E54F27" w:rsidP="00D34535">
    <w:pPr>
      <w:pStyle w:val="Fuzeile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="00D34535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726D56" wp14:editId="35D97866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79128" w14:textId="77777777" w:rsidR="00D34535" w:rsidRPr="00E54F27" w:rsidRDefault="00D34535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9726D56"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" fillcolor="white [3201]" stroked="f" strokeweight=".5pt">
              <v:textbox inset="0,0,0,0">
                <w:txbxContent>
                  <w:p w14:paraId="74879128" w14:textId="77777777" w:rsidR="00D34535" w:rsidRPr="00E54F27" w:rsidRDefault="00D34535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767C" w14:textId="2A212246" w:rsidR="0044570D" w:rsidRPr="00E54F27" w:rsidRDefault="00E54F27" w:rsidP="0044570D">
    <w:pPr>
      <w:pStyle w:val="Fuzeile"/>
      <w:rPr>
        <w:lang w:val="fr-CH"/>
      </w:rPr>
    </w:pPr>
    <w:r w:rsidRPr="00CD4DC9">
      <w:rPr>
        <w:color w:val="697D91"/>
        <w:lang w:val="fr-CH"/>
      </w:rPr>
      <w:t xml:space="preserve">Berner Fachhochschule | </w:t>
    </w:r>
    <w:r w:rsidR="00B12F3D">
      <w:rPr>
        <w:color w:val="697D91"/>
        <w:lang w:val="fr-CH"/>
      </w:rPr>
      <w:t>Informatik + Medizininformatik</w:t>
    </w:r>
    <w:r w:rsidRPr="00E54F27">
      <w:rPr>
        <w:noProof/>
        <w:lang w:val="fr-CH" w:eastAsia="de-CH"/>
      </w:rPr>
      <w:t xml:space="preserve"> </w:t>
    </w:r>
    <w:r w:rsidR="0044570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A57CE9" wp14:editId="62B5D3B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0A6BF" w14:textId="77777777" w:rsidR="0044570D" w:rsidRPr="00E54F27" w:rsidRDefault="0044570D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7A57CE9" id="_x0000_t202" coordsize="21600,21600" o:spt="202" path="m0,0l0,21600,21600,21600,21600,0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" fillcolor="white [3201]" stroked="f" strokeweight=".5pt">
              <v:textbox inset="0,0,0,0">
                <w:txbxContent>
                  <w:p w14:paraId="02A0A6BF" w14:textId="77777777" w:rsidR="0044570D" w:rsidRPr="00E54F27" w:rsidRDefault="0044570D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BAE1" w14:textId="77777777" w:rsidR="00F35E5C" w:rsidRDefault="00F35E5C" w:rsidP="006312E0">
      <w:pPr>
        <w:spacing w:line="240" w:lineRule="auto"/>
      </w:pPr>
      <w:r>
        <w:separator/>
      </w:r>
    </w:p>
  </w:footnote>
  <w:footnote w:type="continuationSeparator" w:id="0">
    <w:p w14:paraId="1B0ECA0B" w14:textId="77777777" w:rsidR="00F35E5C" w:rsidRDefault="00F35E5C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F69B" w14:textId="77777777" w:rsidR="001F1B9C" w:rsidRPr="001F1B9C" w:rsidRDefault="00982DD5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1C241AAA" wp14:editId="301FBEDB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4CE99BE5" wp14:editId="390E6CD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23DB" w14:textId="77777777" w:rsidR="006312E0" w:rsidRDefault="00982DD5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2ECBA24" wp14:editId="7EADF62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72C938C4" wp14:editId="2C93A81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B16"/>
    <w:rsid w:val="00044E24"/>
    <w:rsid w:val="000946E3"/>
    <w:rsid w:val="000C6B81"/>
    <w:rsid w:val="001215C7"/>
    <w:rsid w:val="0015023D"/>
    <w:rsid w:val="00152765"/>
    <w:rsid w:val="00170D9E"/>
    <w:rsid w:val="001B0F1A"/>
    <w:rsid w:val="001E0286"/>
    <w:rsid w:val="001F0F2A"/>
    <w:rsid w:val="001F1B9C"/>
    <w:rsid w:val="00220F0E"/>
    <w:rsid w:val="0024243D"/>
    <w:rsid w:val="002502B0"/>
    <w:rsid w:val="00275B35"/>
    <w:rsid w:val="002A0932"/>
    <w:rsid w:val="002A1376"/>
    <w:rsid w:val="002B0461"/>
    <w:rsid w:val="002E6C41"/>
    <w:rsid w:val="003010C0"/>
    <w:rsid w:val="00313EB2"/>
    <w:rsid w:val="00314D27"/>
    <w:rsid w:val="003838FC"/>
    <w:rsid w:val="00385B41"/>
    <w:rsid w:val="003901D8"/>
    <w:rsid w:val="003B66F4"/>
    <w:rsid w:val="003E14BF"/>
    <w:rsid w:val="00416C9D"/>
    <w:rsid w:val="004202F9"/>
    <w:rsid w:val="0042274F"/>
    <w:rsid w:val="0044570D"/>
    <w:rsid w:val="004A28AA"/>
    <w:rsid w:val="004C0888"/>
    <w:rsid w:val="004D7D20"/>
    <w:rsid w:val="00552732"/>
    <w:rsid w:val="005E59CF"/>
    <w:rsid w:val="006312E0"/>
    <w:rsid w:val="006542BD"/>
    <w:rsid w:val="00683799"/>
    <w:rsid w:val="0069632F"/>
    <w:rsid w:val="006C03B3"/>
    <w:rsid w:val="006F5E95"/>
    <w:rsid w:val="00704CD1"/>
    <w:rsid w:val="00730698"/>
    <w:rsid w:val="00761683"/>
    <w:rsid w:val="007809B6"/>
    <w:rsid w:val="007B4AC6"/>
    <w:rsid w:val="007D6F67"/>
    <w:rsid w:val="00800BF2"/>
    <w:rsid w:val="008252DA"/>
    <w:rsid w:val="00874D16"/>
    <w:rsid w:val="008A6895"/>
    <w:rsid w:val="008C1A64"/>
    <w:rsid w:val="008D3A9F"/>
    <w:rsid w:val="009161C4"/>
    <w:rsid w:val="00932C5C"/>
    <w:rsid w:val="009577BF"/>
    <w:rsid w:val="00982DD5"/>
    <w:rsid w:val="00982F7E"/>
    <w:rsid w:val="009B0030"/>
    <w:rsid w:val="009D5780"/>
    <w:rsid w:val="00A06DFA"/>
    <w:rsid w:val="00A368BB"/>
    <w:rsid w:val="00A6797D"/>
    <w:rsid w:val="00A82729"/>
    <w:rsid w:val="00A97C40"/>
    <w:rsid w:val="00AA10D7"/>
    <w:rsid w:val="00AD3C46"/>
    <w:rsid w:val="00AE043F"/>
    <w:rsid w:val="00B12F3D"/>
    <w:rsid w:val="00B24132"/>
    <w:rsid w:val="00B25DB1"/>
    <w:rsid w:val="00B62FBC"/>
    <w:rsid w:val="00B807BC"/>
    <w:rsid w:val="00BA0A69"/>
    <w:rsid w:val="00BE0A05"/>
    <w:rsid w:val="00C30550"/>
    <w:rsid w:val="00CA692C"/>
    <w:rsid w:val="00CA7E54"/>
    <w:rsid w:val="00D266D9"/>
    <w:rsid w:val="00D34535"/>
    <w:rsid w:val="00D4625A"/>
    <w:rsid w:val="00D50EE6"/>
    <w:rsid w:val="00DA4F15"/>
    <w:rsid w:val="00DA67B4"/>
    <w:rsid w:val="00DC5A8E"/>
    <w:rsid w:val="00DD20F8"/>
    <w:rsid w:val="00E07490"/>
    <w:rsid w:val="00E1536D"/>
    <w:rsid w:val="00E54F27"/>
    <w:rsid w:val="00E83D3D"/>
    <w:rsid w:val="00EF4B39"/>
    <w:rsid w:val="00F35E5C"/>
    <w:rsid w:val="00F36316"/>
    <w:rsid w:val="00F630AC"/>
    <w:rsid w:val="00FA5589"/>
    <w:rsid w:val="00FD3B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450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D3B16"/>
    <w:pPr>
      <w:widowControl w:val="0"/>
      <w:spacing w:line="280" w:lineRule="atLeast"/>
    </w:pPr>
    <w:rPr>
      <w:rFonts w:ascii="HelveticaNeue LT 45 Light" w:eastAsia="Times New Roman" w:hAnsi="HelveticaNeue LT 45 Light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widowControl/>
      <w:tabs>
        <w:tab w:val="left" w:pos="5387"/>
      </w:tabs>
      <w:spacing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widowControl/>
      <w:tabs>
        <w:tab w:val="left" w:pos="5387"/>
      </w:tabs>
      <w:spacing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widowControl/>
      <w:tabs>
        <w:tab w:val="center" w:pos="4536"/>
        <w:tab w:val="left" w:pos="5387"/>
        <w:tab w:val="right" w:pos="9072"/>
      </w:tabs>
      <w:spacing w:line="192" w:lineRule="exact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widowControl/>
      <w:tabs>
        <w:tab w:val="center" w:pos="4536"/>
        <w:tab w:val="left" w:pos="5387"/>
        <w:tab w:val="right" w:pos="9072"/>
      </w:tabs>
      <w:spacing w:line="240" w:lineRule="auto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widowControl/>
      <w:tabs>
        <w:tab w:val="left" w:pos="5387"/>
      </w:tabs>
      <w:spacing w:line="240" w:lineRule="auto"/>
    </w:pPr>
    <w:rPr>
      <w:rFonts w:asciiTheme="minorHAnsi" w:eastAsiaTheme="minorHAnsi" w:hAnsiTheme="minorHAnsi" w:cstheme="minorBidi"/>
      <w:sz w:val="14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widowControl/>
      <w:tabs>
        <w:tab w:val="left" w:pos="5387"/>
      </w:tabs>
      <w:spacing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Textkrper">
    <w:name w:val="Body Text"/>
    <w:basedOn w:val="Standard"/>
    <w:link w:val="TextkrperZchn"/>
    <w:rsid w:val="00FD3B16"/>
    <w:pPr>
      <w:spacing w:after="170"/>
    </w:pPr>
  </w:style>
  <w:style w:type="character" w:customStyle="1" w:styleId="TextkrperZchn">
    <w:name w:val="Textkörper Zchn"/>
    <w:basedOn w:val="Absatz-Standardschriftart"/>
    <w:link w:val="Textkrper"/>
    <w:rsid w:val="00FD3B16"/>
    <w:rPr>
      <w:rFonts w:ascii="HelveticaNeue LT 45 Light" w:eastAsia="Times New Roman" w:hAnsi="HelveticaNeue LT 45 Light" w:cs="Times New Roman"/>
      <w:szCs w:val="24"/>
      <w:lang w:eastAsia="de-DE"/>
    </w:rPr>
  </w:style>
  <w:style w:type="paragraph" w:customStyle="1" w:styleId="Titel4">
    <w:name w:val="Titel4"/>
    <w:basedOn w:val="Standard"/>
    <w:next w:val="Textkrper"/>
    <w:rsid w:val="00FD3B16"/>
    <w:pPr>
      <w:widowControl/>
      <w:tabs>
        <w:tab w:val="left" w:pos="340"/>
      </w:tabs>
      <w:outlineLvl w:val="2"/>
    </w:pPr>
    <w:rPr>
      <w:rFonts w:ascii="HelveticaNeue LT 65 Medium" w:hAnsi="HelveticaNeue LT 65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bfh.ch\data\SOFTWARE\bfh_vorlagen\BFH\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f6f68f68-5570-446d-b1e6-2310e70d83d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15cc3888-2404-4ba2-9c94-d0ebe13abfa5</TermId>
        </TermInfo>
      </Terms>
    </BfhIntranetDepartmentText>
    <QMPilot_DokID xmlns="2551ef7e-3b29-44d1-a8ad-ef34c26bfc60">3790</QMPilot_Dok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824cd5d6b61d8c57b3a0beb96caa77c">
  <xsd:schema xmlns:xsd="http://www.w3.org/2001/XMLSchema" xmlns:xs="http://www.w3.org/2001/XMLSchema" xmlns:p="http://schemas.microsoft.com/office/2006/metadata/properties" xmlns:ns2="f6f68f68-5570-446d-b1e6-2310e70d83d3" xmlns:ns3="2551ef7e-3b29-44d1-a8ad-ef34c26bfc60" targetNamespace="http://schemas.microsoft.com/office/2006/metadata/properties" ma:root="true" ma:fieldsID="2674627cacff32833d55a4f49691fff6" ns2:_="" ns3:_="">
    <xsd:import namespace="f6f68f68-5570-446d-b1e6-2310e70d83d3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8f68-5570-446d-b1e6-2310e70d83d3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E5509-C7FA-409D-9D04-C042C39990A2}">
  <ds:schemaRefs>
    <ds:schemaRef ds:uri="http://schemas.microsoft.com/office/2006/metadata/properties"/>
    <ds:schemaRef ds:uri="http://schemas.microsoft.com/office/infopath/2007/PartnerControls"/>
    <ds:schemaRef ds:uri="f6f68f68-5570-446d-b1e6-2310e70d83d3"/>
    <ds:schemaRef ds:uri="2551ef7e-3b29-44d1-a8ad-ef34c26bfc60"/>
  </ds:schemaRefs>
</ds:datastoreItem>
</file>

<file path=customXml/itemProps2.xml><?xml version="1.0" encoding="utf-8"?>
<ds:datastoreItem xmlns:ds="http://schemas.openxmlformats.org/officeDocument/2006/customXml" ds:itemID="{B011C70C-9CBD-428B-AC0B-C4A650F5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68f68-5570-446d-b1e6-2310e70d83d3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48A46-A4C2-498D-AE7B-932B1176F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1B41CB-8391-5E48-ABAC-0B5250B7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bfh.ch\data\SOFTWARE\bfh_vorlagen\BFH\de_Neutral_hoch.dotm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Einverständniserklärung Film</vt:lpstr>
    </vt:vector>
  </TitlesOfParts>
  <Company>Mediaviso AG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Einverständniserklärung Film</dc:title>
  <dc:creator>Möri Claudia</dc:creator>
  <cp:lastModifiedBy>Anrig Bernhard</cp:lastModifiedBy>
  <cp:revision>20</cp:revision>
  <cp:lastPrinted>2017-10-16T08:33:00Z</cp:lastPrinted>
  <dcterms:created xsi:type="dcterms:W3CDTF">2017-05-16T08:20:00Z</dcterms:created>
  <dcterms:modified xsi:type="dcterms:W3CDTF">2023-06-05T09:07:00Z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10;#Formular|15cc3888-2404-4ba2-9c94-d0ebe13abfa5</vt:lpwstr>
  </property>
  <property fmtid="{D5CDD505-2E9C-101B-9397-08002B2CF9AE}" pid="4" name="TaxCatchAll">
    <vt:lpwstr>10;#Formular|15cc3888-2404-4ba2-9c94-d0ebe13abfa5</vt:lpwstr>
  </property>
</Properties>
</file>